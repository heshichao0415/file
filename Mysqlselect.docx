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select（个人版）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--查询： select * from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--算术： +，-，* ，/，--（）可以改变优先级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--空值： 不参与运算，如要进行运算则需要先将空值转换成0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--别名： 列名 别名， 列名 AS 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--去重： distinct， 举例：select distinct job,deptno from 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--限定和排序： 限定条件--where , 排序--order by; (where 子句中的列可以不在select子句中出现 （不推荐），，-- where子句不能使用</w:t>
      </w:r>
      <w:r>
        <w:rPr>
          <w:rFonts w:hint="eastAsia"/>
          <w:color w:val="FF0000"/>
          <w:lang w:val="en-US" w:eastAsia="zh-CN"/>
        </w:rPr>
        <w:t>列</w:t>
      </w:r>
      <w:r>
        <w:rPr>
          <w:rFonts w:hint="eastAsia"/>
          <w:lang w:val="en-US" w:eastAsia="zh-CN"/>
        </w:rPr>
        <w:t>的别名）；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--限定行号：</w:t>
      </w:r>
      <w:r>
        <w:rPr>
          <w:rFonts w:hint="eastAsia"/>
          <w:color w:val="FF0000"/>
          <w:lang w:val="en-US" w:eastAsia="zh-CN"/>
        </w:rPr>
        <w:t xml:space="preserve"> limit (写在查询语句最后，限定显示哪些行数据</w:t>
      </w:r>
      <w:r>
        <w:rPr>
          <w:rFonts w:hint="eastAsia"/>
          <w:lang w:val="en-US" w:eastAsia="zh-CN"/>
        </w:rPr>
        <w:t>），limit m,n 表示显示从第m行开始的n行数据，第一行的行号是0，第二行是1，，一般显示前几行数据的就是 limit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--比较运算符： &lt;= , &gt;= , &lt; , &gt; , = , != , &lt;&gt;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--其他运算符between...and...(两值之间），in(列表匹配，同时匹配多个值），like (模糊匹配）、%匹配零个或者多个字符，_ 表示匹配任意一个字符，isnull匹配空值.(is not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--逻辑运算符： and , or ,not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--排序： order by ,  --asc 升序（默认可以不写），--desc （降序排列）可以使用别名排序 order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nianxin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desc  -- 多列排序: ORDER BY deptno,sal DESC; -- 排序的列有先后顺序，请务必注意.</w:t>
      </w:r>
      <w:r>
        <w:rPr>
          <w:rFonts w:hint="eastAsia"/>
          <w:color w:val="FF0000"/>
          <w:lang w:val="en-US" w:eastAsia="zh-CN"/>
        </w:rPr>
        <w:t xml:space="preserve"> order by 只会出现在limit之前，在其他所有子句之后；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--数字函数：round(m,n)将数字m精确到小数点后n位（支持四舍五入）,truncate(m,n)将数字m精确到小数点后n位（不支持四舍五入）;floop(x)向下取整，返回小于等于x的最大整数（不支持四舍五入）;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--字符函数： -- LOWER(x) 将字符串x转换成小写；-- UPPER(x) 将字符串x转换成大写；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--字符处理函数： --concat(x1,x2,x3.....xn)连接多个字符串；length(x)返回字符串的长度；--mid(x,m,n)截取字符串X第m个字符开始，截取长度为n的字符，n不写默认所有；left(x,m);right(x,m)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--日期函数：now()返回当前日期和时间 ; curdate()返回当前</w:t>
      </w:r>
      <w:r>
        <w:rPr>
          <w:rFonts w:hint="eastAsia"/>
          <w:color w:val="FF0000"/>
          <w:lang w:val="en-US" w:eastAsia="zh-CN"/>
        </w:rPr>
        <w:t>日期</w:t>
      </w:r>
      <w:r>
        <w:rPr>
          <w:rFonts w:hint="eastAsia"/>
          <w:lang w:val="en-US" w:eastAsia="zh-CN"/>
        </w:rPr>
        <w:t xml:space="preserve"> ; cuitime()返回当前</w:t>
      </w:r>
      <w:r>
        <w:rPr>
          <w:rFonts w:hint="eastAsia"/>
          <w:color w:val="FF0000"/>
          <w:lang w:val="en-US" w:eastAsia="zh-CN"/>
        </w:rPr>
        <w:t xml:space="preserve">时间 ; 日期函数不能直接进行加减运算，需要用其他函数处理 ; </w:t>
      </w:r>
      <w:r>
        <w:rPr>
          <w:rFonts w:hint="eastAsia"/>
          <w:color w:val="auto"/>
          <w:lang w:val="en-US" w:eastAsia="zh-CN"/>
        </w:rPr>
        <w:t>YEAR(date) 返回当前日期所在的年份 ; month(date)返回当前日期所在的月份 ; day(date)返回当前日期所在的天 ;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--判断条件 ：if(条件判断，value1,value2)如果条件判断为真，则返回value1，如果条件判断为假，则返回value2,例如IF(sal&gt;3000,'高富帅','穷屌丝')，if的嵌套例如IF(sal&gt;3000,'高富帅',IF(sal&gt;=1500, '中产','穷屌丝'))；ifnull(value1,value2)判断value1的值，如果该值为非空，则返回自己；如果为空则返回value2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CASE 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/*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CASE 表达式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value1 then result1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value2 THEN result2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value3 THEN result3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...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valueN THEN resultN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ELSE resultN+1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END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*/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 公司依据不同的职位进行涨薪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* FROM emp;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CLERK   +200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   +300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MANAGER  +500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其他人员 不涨薪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ename,sal,job,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CASE job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'CLERK' THEN sal+200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'SALESMAN' THEN sal+300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'MANAGER' THEN sal+500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ELSE sal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END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) AS addsal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FROM emp;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--聚合函数不可以和聚合函数嵌套使用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--在WHERE子句中不允许使用聚合函数进行限定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--HAVING执行的顺序是在SELECT子句之后，所以可以使用前面提到的分组函数(使用在group by 后面）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--在使用HAVING时必须要有GROUP BY ，但使用GROUP BY可以没有HAVING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--在HAVING中出现的分组函数，未必要在SELECT子句中出现，主要还是看最终想查询的结果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--having 中出现的聚合函数可以不在select中出现 or（在SELECT子句的后面可以不包含聚合函数，而在GROUP BY 和HAVING中依然可以使用），，，比如：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查询最高工资不低于3000的部门的人数：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deptno,COUNT(deptno) FROM emp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GROUP BY deptno 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HAVING MAX(sal)&gt;=3000;（select中没有出现max(sal) ）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等同于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deptno,MAX(sal),COUNT(1) 'bumenrenshu' FROM emp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GROUP BY deptno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HAVING MAX(sal)&gt;=3000；（select中出现max(sal) ）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--where 子句是限定普通条件；-- 也可以把普通的限定条件放在HAVING子句中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例如：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job, SUM(sal) FROM emp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job NOT LIKE 'SALES%'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GROUP BY job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HAVING SUM(sal)&gt;5000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ORDER BY SUM(sal) DESC;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等同于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job, SUM(sal) FROM emp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GROUP BY job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HAVING SUM(sal)&gt;5000 AND job NOT LIKE 'SALES%'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ORDER BY SUM(sal) DESC;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--多表查询时，如果输出项没有某一个表的项目，则select中可以不出现，在限定条件中可以出现，，但是在from 后面列出此表；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例如：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--查询每个工资等级所对应的人数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grade,COUNT(1) FROM emp e, salgrade s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e.sal BETWEEN s.losal AND s.hisal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GROUP BY  grade;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 in 可以使不同的属性分别对应 例如：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 查询同ALLEN部门编号和职位都相同的员工：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ename FROM emp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deptno=(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deptno FROM emp              AND 连接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WHERE ename='allen') </w:t>
      </w:r>
      <w:r>
        <w:rPr>
          <w:rFonts w:hint="eastAsia"/>
          <w:color w:val="FF0000"/>
          <w:lang w:val="en-US" w:eastAsia="zh-CN"/>
        </w:rPr>
        <w:t>AND</w:t>
      </w:r>
      <w:r>
        <w:rPr>
          <w:rFonts w:hint="eastAsia"/>
          <w:color w:val="auto"/>
          <w:lang w:val="en-US" w:eastAsia="zh-CN"/>
        </w:rPr>
        <w:t xml:space="preserve"> job=(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job FROM emp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ename='allen')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等同于：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ename FROM emp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</w:t>
      </w:r>
      <w:r>
        <w:rPr>
          <w:rFonts w:hint="eastAsia"/>
          <w:color w:val="FF0000"/>
          <w:lang w:val="en-US" w:eastAsia="zh-CN"/>
        </w:rPr>
        <w:t xml:space="preserve"> (deptno,job)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color w:val="auto"/>
          <w:lang w:val="en-US" w:eastAsia="zh-CN"/>
        </w:rPr>
        <w:t xml:space="preserve"> (SELECT </w:t>
      </w:r>
      <w:r>
        <w:rPr>
          <w:rFonts w:hint="eastAsia"/>
          <w:color w:val="FF0000"/>
          <w:lang w:val="en-US" w:eastAsia="zh-CN"/>
        </w:rPr>
        <w:t>deptno,job</w:t>
      </w:r>
      <w:r>
        <w:rPr>
          <w:rFonts w:hint="eastAsia"/>
          <w:color w:val="auto"/>
          <w:lang w:val="en-US" w:eastAsia="zh-CN"/>
        </w:rPr>
        <w:t xml:space="preserve"> FROM emp       IN 连接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ename='allen')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--如何区分什么时候选择使用多表查询，什么时候选择子查询？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 当最终的查询结果来自一张表的时候，只是用了其他表中的数据作为限定条件，多表查询和子查询都可以实现，推荐使用子查询（效率更高）；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 当最终的查询结果来自多找表的时候，只能用多表查询；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 子查询非常适合查询条件基于未知数据 ；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 子查询中可以使用函数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 子查询返回的结果有多个，使用多行比较运算符 IN,ANY（任意）,ALL（所有）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举例：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--查询职位比CLERK最高薪水还少（小于最大值）的其他职位的员工信息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* FROM emp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sal&lt;(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SELECT MAX(sal) FROM emp      </w:t>
      </w:r>
      <w:r>
        <w:rPr>
          <w:rFonts w:hint="eastAsia"/>
          <w:color w:val="FF0000"/>
          <w:lang w:val="en-US" w:eastAsia="zh-CN"/>
        </w:rPr>
        <w:t>用小于最大值的方法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job='clerk')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AND job != 'clerk'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等同于：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* FROM emp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WHERE sal&lt; ANY (SELECT sal FROM emp  </w:t>
      </w:r>
      <w:r>
        <w:rPr>
          <w:rFonts w:hint="eastAsia"/>
          <w:color w:val="FF0000"/>
          <w:lang w:val="en-US" w:eastAsia="zh-CN"/>
        </w:rPr>
        <w:t xml:space="preserve"> 用any的方法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job='clerk')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AND job !='clerk'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--把子查询的结果看做是一张新表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d.dname,d.loc, c.ct FROM dept d,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(SELECT deptno,COUNT(empno) ct FROM emp GROUP BY deptno) c  -- 如果子查询的select子句中有聚合函数，请使用别名转换成普通的列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 d.deptno=c.deptno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AND c.ct&gt;5;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---列出所有部门的相应信息和部门人数，没有员工的部门则部门人数显示为0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d.*,IFNULL(b.ab,0)FROM dept d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LEFT OUTER JOIN 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(SELECT deptno,COUNT(1) ab FROM emp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GROUP BY deptno) b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 d.deptno=b.deptno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286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---列出所有部门的相应信息和部门人数，没有员工的部门则部门人数显示为0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SELECT d.*,IFNULL(ct.c,0) FROM dept d 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LEFT OUTER JOIN 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(SELECT deptno,COUNT(empno) AS c FROM emp GROUP BY deptno) ct  -- 把子查询当做一张表来处理</w:t>
      </w: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 d.deptno=ct.deptno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这个题嘛，要好好看哈，好好学哈，值得拥有啊。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</w:p>
    <w:p>
      <w:pPr>
        <w:tabs>
          <w:tab w:val="left" w:pos="2286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---查询高于自己部门平均工资的员工名字,部门号,工资,平均工资（保留2位小数）</w:t>
      </w:r>
    </w:p>
    <w:p>
      <w:pPr>
        <w:tabs>
          <w:tab w:val="left" w:pos="2286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deptno,AVG(sal) FROM emp GROUP BY deptno  -- 每个部门的平均工资</w:t>
      </w:r>
    </w:p>
    <w:p>
      <w:pPr>
        <w:tabs>
          <w:tab w:val="left" w:pos="2286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286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e.ename,e.deptno,e.sal,a.asal FROM emp e,</w:t>
      </w:r>
    </w:p>
    <w:p>
      <w:pPr>
        <w:tabs>
          <w:tab w:val="left" w:pos="2286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(SELECT deptno,AVG(sal) AS asal FROM emp GROUP BY deptno) a</w:t>
      </w:r>
    </w:p>
    <w:p>
      <w:pPr>
        <w:tabs>
          <w:tab w:val="left" w:pos="2286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WHERE e.deptno=a.deptno</w:t>
      </w:r>
    </w:p>
    <w:p>
      <w:pPr>
        <w:tabs>
          <w:tab w:val="left" w:pos="2286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 e.sal&gt;a.asal;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这个题嘛，也要好好看哈，好好学哈，值得拥有啊。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</w:p>
    <w:p>
      <w:pPr>
        <w:tabs>
          <w:tab w:val="left" w:pos="2286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**9.查询入职日期排名后5位的员工信息，且同一天入职员工要求并列展示 （这道题错点很多很多，要注意）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正确答题：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SELECT * FROM emp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548235" w:themeColor="accent6" w:themeShade="BF"/>
          <w:lang w:val="en-US" w:eastAsia="zh-CN"/>
        </w:rPr>
        <w:t>WHERE hiredate IN(           -------  最后用where 子句限定 in ()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SELECT hiredate FROM         ------   再从表a 中取出hiredate 数据</w:t>
      </w:r>
    </w:p>
    <w:p>
      <w:pPr>
        <w:tabs>
          <w:tab w:val="left" w:pos="2286"/>
        </w:tabs>
        <w:rPr>
          <w:rFonts w:hint="eastAsia"/>
          <w:color w:val="7030A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>(SELECT DISTINCT hiredate FROM emp</w:t>
      </w:r>
    </w:p>
    <w:p>
      <w:pPr>
        <w:tabs>
          <w:tab w:val="left" w:pos="2286"/>
        </w:tabs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ORDER BY hiredate DESC                ------给子查询表取别名 a</w:t>
      </w:r>
    </w:p>
    <w:p>
      <w:pPr>
        <w:tabs>
          <w:tab w:val="left" w:pos="2286"/>
        </w:tabs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LIMIT 5) a);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错误答题：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SELECT * FROM emp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WHERE hiredate IN(</w:t>
      </w:r>
    </w:p>
    <w:p>
      <w:pPr>
        <w:tabs>
          <w:tab w:val="left" w:pos="2286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SELECT DISTINCT hiredate FROM emp      ----去重，日期排序，limit限定，取其前面5个值，</w:t>
      </w:r>
    </w:p>
    <w:p>
      <w:pPr>
        <w:tabs>
          <w:tab w:val="left" w:pos="2286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ORDER BY hiredate DESC              这是对的，但是limit限定后显示的是前5个值的表</w:t>
      </w:r>
    </w:p>
    <w:p>
      <w:pPr>
        <w:tabs>
          <w:tab w:val="left" w:pos="2286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LIMIT 5);                           意思就是说，这只是一个表，而不是数据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错误答题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SELECT hiredate FROM emp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ORDER BY hiredate DESC       ----错的离谱，完全没考虑重复的情况 也就是同一天入职的</w:t>
      </w:r>
    </w:p>
    <w:p>
      <w:pPr>
        <w:tabs>
          <w:tab w:val="left" w:pos="2286"/>
        </w:tabs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LIMIT 5                       情况。</w:t>
      </w:r>
      <w:bookmarkStart w:id="0" w:name="_GoBack"/>
      <w:bookmarkEnd w:id="0"/>
    </w:p>
    <w:p>
      <w:pPr>
        <w:tabs>
          <w:tab w:val="left" w:pos="2286"/>
        </w:tabs>
        <w:rPr>
          <w:rFonts w:hint="eastAsia"/>
          <w:lang w:val="en-US" w:eastAsia="zh-CN"/>
        </w:rPr>
      </w:pPr>
    </w:p>
    <w:p>
      <w:pPr>
        <w:tabs>
          <w:tab w:val="left" w:pos="2286"/>
        </w:tabs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63E3F"/>
    <w:rsid w:val="03487773"/>
    <w:rsid w:val="09A34640"/>
    <w:rsid w:val="124510A2"/>
    <w:rsid w:val="13C35CFD"/>
    <w:rsid w:val="17563E3F"/>
    <w:rsid w:val="1E4F7465"/>
    <w:rsid w:val="3F481794"/>
    <w:rsid w:val="44501F72"/>
    <w:rsid w:val="48CE0BBF"/>
    <w:rsid w:val="50583EF4"/>
    <w:rsid w:val="5EAA22D0"/>
    <w:rsid w:val="6BC1664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2018-11-15T10:12:00Z</dcterms:created>
  <dc:creator>Administrator</dc:creator>
  <cp:lastModifiedBy>Administrator</cp:lastModifiedBy>
  <dcterms:modified xsi:type="dcterms:W3CDTF">2018-11-22T17:12:41Z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